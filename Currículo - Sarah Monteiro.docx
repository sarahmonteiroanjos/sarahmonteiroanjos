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AA00" w14:textId="1C2E1D6E" w:rsidR="0081074A" w:rsidRPr="007D7581" w:rsidRDefault="00F730E4">
      <w:pPr>
        <w:pStyle w:val="Nome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 wp14:anchorId="2E265E23" wp14:editId="66A8B3AF">
            <wp:simplePos x="0" y="0"/>
            <wp:positionH relativeFrom="margin">
              <wp:posOffset>-379730</wp:posOffset>
            </wp:positionH>
            <wp:positionV relativeFrom="margin">
              <wp:posOffset>-93345</wp:posOffset>
            </wp:positionV>
            <wp:extent cx="1714500" cy="1854200"/>
            <wp:effectExtent l="0" t="0" r="0" b="0"/>
            <wp:wrapSquare wrapText="bothSides"/>
            <wp:docPr id="160182230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22302" name="Imagem 160182230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7" t="713" r="18737" b="18022"/>
                    <a:stretch/>
                  </pic:blipFill>
                  <pic:spPr bwMode="auto">
                    <a:xfrm>
                      <a:off x="0" y="0"/>
                      <a:ext cx="171450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74A">
        <w:rPr>
          <w:rFonts w:ascii="Arial Black" w:hAnsi="Arial Black"/>
          <w:color w:val="000000" w:themeColor="text1"/>
        </w:rPr>
        <w:t>SARAH MONTEIRO DOS ANJOS</w:t>
      </w:r>
    </w:p>
    <w:p w14:paraId="3B9E9075" w14:textId="7CBF8154" w:rsidR="006F7231" w:rsidRPr="007D7581" w:rsidRDefault="004373C7">
      <w:pPr>
        <w:pStyle w:val="InformaesdeContato"/>
        <w:rPr>
          <w:rFonts w:ascii="Arial" w:hAnsi="Arial" w:cs="Arial"/>
          <w:color w:val="000000" w:themeColor="text1"/>
          <w:lang w:bidi="pt-BR"/>
        </w:rPr>
      </w:pPr>
      <w:r w:rsidRPr="007D7581">
        <w:rPr>
          <w:rFonts w:ascii="Arial" w:hAnsi="Arial" w:cs="Arial"/>
          <w:b/>
          <w:bCs/>
          <w:color w:val="000000" w:themeColor="text1"/>
          <w:sz w:val="24"/>
          <w:szCs w:val="24"/>
          <w:lang w:bidi="pt-BR"/>
        </w:rPr>
        <w:t>Endereço</w:t>
      </w:r>
      <w:r w:rsidR="00052DDD" w:rsidRPr="007D7581">
        <w:rPr>
          <w:color w:val="000000" w:themeColor="text1"/>
          <w:lang w:bidi="pt-BR"/>
        </w:rPr>
        <w:t xml:space="preserve">: </w:t>
      </w:r>
      <w:r w:rsidR="00D455BC" w:rsidRPr="0081074A">
        <w:rPr>
          <w:rFonts w:ascii="Arial" w:hAnsi="Arial" w:cs="Arial"/>
          <w:color w:val="000000" w:themeColor="text1"/>
          <w:sz w:val="24"/>
          <w:szCs w:val="24"/>
          <w:lang w:bidi="pt-BR"/>
        </w:rPr>
        <w:t xml:space="preserve">Rua </w:t>
      </w:r>
      <w:proofErr w:type="gramStart"/>
      <w:r w:rsidR="0081074A" w:rsidRPr="0081074A">
        <w:rPr>
          <w:rFonts w:ascii="Arial" w:hAnsi="Arial" w:cs="Arial"/>
          <w:color w:val="000000" w:themeColor="text1"/>
          <w:sz w:val="24"/>
          <w:szCs w:val="24"/>
          <w:lang w:bidi="pt-BR"/>
        </w:rPr>
        <w:t xml:space="preserve">5/6 </w:t>
      </w:r>
      <w:r w:rsidR="00D455BC" w:rsidRPr="0081074A">
        <w:rPr>
          <w:rFonts w:ascii="Arial" w:hAnsi="Arial" w:cs="Arial"/>
          <w:color w:val="000000" w:themeColor="text1"/>
          <w:sz w:val="24"/>
          <w:szCs w:val="24"/>
          <w:lang w:bidi="pt-BR"/>
        </w:rPr>
        <w:t>chácara</w:t>
      </w:r>
      <w:proofErr w:type="gramEnd"/>
      <w:r w:rsidR="00D455BC" w:rsidRPr="0081074A">
        <w:rPr>
          <w:rFonts w:ascii="Arial" w:hAnsi="Arial" w:cs="Arial"/>
          <w:color w:val="000000" w:themeColor="text1"/>
          <w:sz w:val="24"/>
          <w:szCs w:val="24"/>
          <w:lang w:bidi="pt-BR"/>
        </w:rPr>
        <w:t xml:space="preserve"> </w:t>
      </w:r>
      <w:r w:rsidR="0081074A" w:rsidRPr="0081074A">
        <w:rPr>
          <w:rFonts w:ascii="Arial" w:hAnsi="Arial" w:cs="Arial"/>
          <w:color w:val="000000" w:themeColor="text1"/>
          <w:sz w:val="24"/>
          <w:szCs w:val="24"/>
          <w:lang w:bidi="pt-BR"/>
        </w:rPr>
        <w:t>18B</w:t>
      </w:r>
      <w:r w:rsidR="00D455BC" w:rsidRPr="0081074A">
        <w:rPr>
          <w:rFonts w:ascii="Arial" w:hAnsi="Arial" w:cs="Arial"/>
          <w:color w:val="000000" w:themeColor="text1"/>
          <w:sz w:val="24"/>
          <w:szCs w:val="24"/>
          <w:lang w:bidi="pt-BR"/>
        </w:rPr>
        <w:t xml:space="preserve"> lote </w:t>
      </w:r>
      <w:r w:rsidR="0081074A" w:rsidRPr="0081074A">
        <w:rPr>
          <w:rFonts w:ascii="Arial" w:hAnsi="Arial" w:cs="Arial"/>
          <w:color w:val="000000" w:themeColor="text1"/>
          <w:sz w:val="24"/>
          <w:szCs w:val="24"/>
          <w:lang w:bidi="pt-BR"/>
        </w:rPr>
        <w:t>20B</w:t>
      </w:r>
    </w:p>
    <w:p w14:paraId="11AEAAD5" w14:textId="39B60852" w:rsidR="0081074A" w:rsidRPr="0081074A" w:rsidRDefault="0081074A">
      <w:pPr>
        <w:pStyle w:val="InformaesdeContato"/>
        <w:rPr>
          <w:rFonts w:ascii="Arial" w:hAnsi="Arial" w:cs="Arial"/>
          <w:color w:val="000000" w:themeColor="text1"/>
          <w:sz w:val="24"/>
          <w:szCs w:val="24"/>
          <w:lang w:bidi="pt-BR"/>
        </w:rPr>
      </w:pPr>
      <w:r>
        <w:rPr>
          <w:rFonts w:ascii="Arial" w:hAnsi="Arial" w:cs="Arial"/>
          <w:color w:val="000000" w:themeColor="text1"/>
          <w:sz w:val="24"/>
          <w:szCs w:val="24"/>
          <w:lang w:bidi="pt-BR"/>
        </w:rPr>
        <w:t>26</w:t>
      </w:r>
      <w:r w:rsidRPr="0081074A">
        <w:rPr>
          <w:rFonts w:ascii="Arial" w:hAnsi="Arial" w:cs="Arial"/>
          <w:color w:val="000000" w:themeColor="text1"/>
          <w:sz w:val="24"/>
          <w:szCs w:val="24"/>
          <w:lang w:bidi="pt-BR"/>
        </w:rPr>
        <w:t xml:space="preserve"> de </w:t>
      </w:r>
      <w:proofErr w:type="gramStart"/>
      <w:r w:rsidRPr="0081074A">
        <w:rPr>
          <w:rFonts w:ascii="Arial" w:hAnsi="Arial" w:cs="Arial"/>
          <w:color w:val="000000" w:themeColor="text1"/>
          <w:sz w:val="24"/>
          <w:szCs w:val="24"/>
          <w:lang w:bidi="pt-BR"/>
        </w:rPr>
        <w:t>Setembro</w:t>
      </w:r>
      <w:proofErr w:type="gramEnd"/>
    </w:p>
    <w:p w14:paraId="432900D7" w14:textId="5EEBA891" w:rsidR="00663F41" w:rsidRPr="007D7581" w:rsidRDefault="00CC505C">
      <w:pPr>
        <w:pStyle w:val="InformaesdeContato"/>
        <w:rPr>
          <w:rFonts w:ascii="Arial" w:hAnsi="Arial" w:cs="Arial"/>
          <w:color w:val="000000" w:themeColor="text1"/>
          <w:lang w:bidi="pt-BR"/>
        </w:rPr>
      </w:pPr>
      <w:r w:rsidRPr="007D7581">
        <w:rPr>
          <w:rFonts w:ascii="Arial" w:hAnsi="Arial" w:cs="Arial"/>
          <w:b/>
          <w:bCs/>
          <w:color w:val="000000" w:themeColor="text1"/>
          <w:lang w:bidi="pt-BR"/>
        </w:rPr>
        <w:t>Telefone</w:t>
      </w:r>
      <w:r w:rsidRPr="007D7581">
        <w:rPr>
          <w:b/>
          <w:bCs/>
          <w:color w:val="000000" w:themeColor="text1"/>
          <w:lang w:bidi="pt-BR"/>
        </w:rPr>
        <w:t xml:space="preserve">: </w:t>
      </w:r>
      <w:r w:rsidR="00663F41" w:rsidRPr="0081074A">
        <w:rPr>
          <w:rFonts w:ascii="Arial" w:hAnsi="Arial" w:cs="Arial"/>
          <w:color w:val="000000" w:themeColor="text1"/>
          <w:sz w:val="24"/>
          <w:szCs w:val="24"/>
          <w:lang w:bidi="pt-BR"/>
        </w:rPr>
        <w:t>61 99506-8786</w:t>
      </w:r>
    </w:p>
    <w:p w14:paraId="0095B2F8" w14:textId="7F37AC38" w:rsidR="00803CBC" w:rsidRPr="0081074A" w:rsidRDefault="004373C7" w:rsidP="002F3F90">
      <w:pPr>
        <w:pStyle w:val="InformaesdeContato"/>
        <w:rPr>
          <w:rFonts w:ascii="Arial" w:hAnsi="Arial" w:cs="Arial"/>
          <w:lang w:val="en-US"/>
        </w:rPr>
      </w:pPr>
      <w:r w:rsidRPr="0081074A">
        <w:rPr>
          <w:rFonts w:ascii="Arial" w:hAnsi="Arial" w:cs="Arial"/>
          <w:b/>
          <w:bCs/>
          <w:color w:val="000000" w:themeColor="text1"/>
          <w:lang w:val="en-US" w:bidi="pt-BR"/>
        </w:rPr>
        <w:t>Email</w:t>
      </w:r>
      <w:r w:rsidR="00663F41" w:rsidRPr="0081074A">
        <w:rPr>
          <w:b/>
          <w:bCs/>
          <w:color w:val="000000" w:themeColor="text1"/>
          <w:lang w:val="en-US" w:bidi="pt-BR"/>
        </w:rPr>
        <w:t>:</w:t>
      </w:r>
      <w:r w:rsidR="002F3F90" w:rsidRPr="0081074A">
        <w:rPr>
          <w:b/>
          <w:bCs/>
          <w:color w:val="000000" w:themeColor="text1"/>
          <w:lang w:val="en-US"/>
        </w:rPr>
        <w:t xml:space="preserve"> </w:t>
      </w:r>
      <w:hyperlink r:id="rId8" w:history="1">
        <w:r w:rsidR="0081074A" w:rsidRPr="0081074A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sarahmonteiroanjos123@gmail.com</w:t>
        </w:r>
      </w:hyperlink>
    </w:p>
    <w:p w14:paraId="4F25FAE8" w14:textId="354765F8" w:rsidR="0081074A" w:rsidRPr="0081074A" w:rsidRDefault="0081074A" w:rsidP="002F3F90">
      <w:pPr>
        <w:pStyle w:val="InformaesdeContato"/>
        <w:rPr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 w:bidi="pt-BR"/>
        </w:rPr>
        <w:t>Linkedin:</w:t>
      </w:r>
      <w:r>
        <w:rPr>
          <w:color w:val="000000"/>
          <w:sz w:val="27"/>
          <w:szCs w:val="27"/>
          <w:lang w:val="en-US"/>
        </w:rPr>
        <w:t xml:space="preserve"> </w:t>
      </w:r>
      <w:hyperlink r:id="rId9" w:history="1">
        <w:r w:rsidRPr="0081074A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www.linkedin.com/in/sarah-monteiro123</w:t>
        </w:r>
      </w:hyperlink>
    </w:p>
    <w:p w14:paraId="5F1AE3C2" w14:textId="324AE203" w:rsidR="00F11D59" w:rsidRPr="0081074A" w:rsidRDefault="00F11D59" w:rsidP="003A4F66">
      <w:pPr>
        <w:pStyle w:val="InformaesdeContato"/>
        <w:rPr>
          <w:b/>
          <w:bCs/>
          <w:color w:val="000000" w:themeColor="text1"/>
          <w:lang w:val="en-US"/>
        </w:rPr>
      </w:pPr>
    </w:p>
    <w:p w14:paraId="357810F5" w14:textId="77777777" w:rsidR="00BE3003" w:rsidRPr="0081074A" w:rsidRDefault="00BE3003" w:rsidP="003A4F66">
      <w:pPr>
        <w:pStyle w:val="InformaesdeContato"/>
        <w:rPr>
          <w:b/>
          <w:bCs/>
          <w:color w:val="000000" w:themeColor="text1"/>
          <w:lang w:val="en-US"/>
        </w:rPr>
      </w:pPr>
    </w:p>
    <w:p w14:paraId="2D2E2BA7" w14:textId="351E95B5" w:rsidR="00BE3003" w:rsidRPr="007D7581" w:rsidRDefault="00B37C2C" w:rsidP="003A4F66">
      <w:pPr>
        <w:pStyle w:val="InformaesdeContato"/>
        <w:rPr>
          <w:rFonts w:ascii="Arial Black" w:hAnsi="Arial Black" w:cs="Arial"/>
          <w:color w:val="000000" w:themeColor="text1"/>
          <w:sz w:val="28"/>
          <w:szCs w:val="28"/>
        </w:rPr>
      </w:pPr>
      <w:r w:rsidRPr="007D7581">
        <w:rPr>
          <w:rFonts w:ascii="Arial Black" w:hAnsi="Arial Black" w:cs="Arial"/>
          <w:color w:val="000000" w:themeColor="text1"/>
          <w:sz w:val="28"/>
          <w:szCs w:val="28"/>
        </w:rPr>
        <w:t>●</w:t>
      </w:r>
      <w:r w:rsidR="007D7D85" w:rsidRPr="007D7581">
        <w:rPr>
          <w:rFonts w:ascii="Arial Black" w:hAnsi="Arial Black" w:cs="Arial"/>
          <w:color w:val="000000" w:themeColor="text1"/>
          <w:sz w:val="28"/>
          <w:szCs w:val="28"/>
        </w:rPr>
        <w:t xml:space="preserve"> </w:t>
      </w:r>
      <w:r w:rsidRPr="007D7581">
        <w:rPr>
          <w:rFonts w:ascii="Arial Black" w:hAnsi="Arial Black" w:cs="Arial"/>
          <w:color w:val="000000" w:themeColor="text1"/>
          <w:sz w:val="28"/>
          <w:szCs w:val="28"/>
        </w:rPr>
        <w:t>Histórico profissional</w:t>
      </w:r>
    </w:p>
    <w:p w14:paraId="0D68DD1F" w14:textId="77777777" w:rsidR="0081074A" w:rsidRPr="0081074A" w:rsidRDefault="0081074A" w:rsidP="0081074A">
      <w:pPr>
        <w:pStyle w:val="InformaesdeConta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Issa Bolos, 26 de </w:t>
      </w:r>
      <w:proofErr w:type="gramStart"/>
      <w:r w:rsidRPr="0081074A">
        <w:rPr>
          <w:rFonts w:ascii="Arial" w:hAnsi="Arial" w:cs="Arial"/>
          <w:b/>
          <w:bCs/>
          <w:color w:val="000000" w:themeColor="text1"/>
          <w:sz w:val="24"/>
          <w:szCs w:val="24"/>
        </w:rPr>
        <w:t>Setembro</w:t>
      </w:r>
      <w:proofErr w:type="gramEnd"/>
      <w:r w:rsidRPr="0081074A">
        <w:rPr>
          <w:rFonts w:ascii="Arial" w:hAnsi="Arial" w:cs="Arial"/>
          <w:color w:val="000000" w:themeColor="text1"/>
          <w:sz w:val="24"/>
          <w:szCs w:val="24"/>
        </w:rPr>
        <w:t xml:space="preserve"> — </w:t>
      </w:r>
      <w:r w:rsidRPr="0081074A">
        <w:rPr>
          <w:rFonts w:ascii="Arial" w:hAnsi="Arial" w:cs="Arial"/>
          <w:i/>
          <w:iCs/>
          <w:color w:val="000000" w:themeColor="text1"/>
          <w:sz w:val="24"/>
          <w:szCs w:val="24"/>
        </w:rPr>
        <w:t>Atendente</w:t>
      </w:r>
    </w:p>
    <w:p w14:paraId="0AF7ACD5" w14:textId="77777777" w:rsidR="0081074A" w:rsidRPr="0081074A" w:rsidRDefault="0081074A" w:rsidP="0081074A">
      <w:pPr>
        <w:pStyle w:val="InformaesdeConta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81074A">
        <w:rPr>
          <w:rFonts w:ascii="Arial" w:hAnsi="Arial" w:cs="Arial"/>
          <w:color w:val="000000" w:themeColor="text1"/>
          <w:sz w:val="20"/>
          <w:szCs w:val="20"/>
        </w:rPr>
        <w:t>DESDE SETEMBRO DE 2022</w:t>
      </w:r>
    </w:p>
    <w:p w14:paraId="5AAE0E31" w14:textId="77777777" w:rsidR="0081074A" w:rsidRPr="0081074A" w:rsidRDefault="0081074A" w:rsidP="0081074A">
      <w:pPr>
        <w:pStyle w:val="InformaesdeContato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color w:val="000000" w:themeColor="text1"/>
          <w:sz w:val="24"/>
          <w:szCs w:val="24"/>
        </w:rPr>
        <w:t>Responsável por atender clientes de forma cordial e eficiente, solucionando dúvidas e problemas.</w:t>
      </w:r>
    </w:p>
    <w:p w14:paraId="62634B16" w14:textId="77777777" w:rsidR="0081074A" w:rsidRPr="0081074A" w:rsidRDefault="0081074A" w:rsidP="0081074A">
      <w:pPr>
        <w:pStyle w:val="InformaesdeContato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color w:val="000000" w:themeColor="text1"/>
          <w:sz w:val="24"/>
          <w:szCs w:val="24"/>
        </w:rPr>
        <w:t>Realizei o registro de pedidos e gerenciei o caixa, garantindo a precisão nas transações financeiras.</w:t>
      </w:r>
    </w:p>
    <w:p w14:paraId="16446A4E" w14:textId="77777777" w:rsidR="0081074A" w:rsidRPr="0081074A" w:rsidRDefault="0081074A" w:rsidP="0081074A">
      <w:pPr>
        <w:pStyle w:val="InformaesdeConta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Mercado São Jorge, </w:t>
      </w:r>
      <w:r w:rsidRPr="0081074A">
        <w:rPr>
          <w:rFonts w:ascii="Arial" w:hAnsi="Arial" w:cs="Arial"/>
          <w:color w:val="000000" w:themeColor="text1"/>
          <w:sz w:val="24"/>
          <w:szCs w:val="24"/>
        </w:rPr>
        <w:t xml:space="preserve">26 de </w:t>
      </w:r>
      <w:proofErr w:type="gramStart"/>
      <w:r w:rsidRPr="0081074A">
        <w:rPr>
          <w:rFonts w:ascii="Arial" w:hAnsi="Arial" w:cs="Arial"/>
          <w:color w:val="000000" w:themeColor="text1"/>
          <w:sz w:val="24"/>
          <w:szCs w:val="24"/>
        </w:rPr>
        <w:t>Setembro</w:t>
      </w:r>
      <w:proofErr w:type="gramEnd"/>
      <w:r w:rsidRPr="0081074A">
        <w:rPr>
          <w:rFonts w:ascii="Arial" w:hAnsi="Arial" w:cs="Arial"/>
          <w:color w:val="000000" w:themeColor="text1"/>
          <w:sz w:val="24"/>
          <w:szCs w:val="24"/>
        </w:rPr>
        <w:t xml:space="preserve"> — </w:t>
      </w:r>
      <w:r w:rsidRPr="0081074A">
        <w:rPr>
          <w:rFonts w:ascii="Arial" w:hAnsi="Arial" w:cs="Arial"/>
          <w:i/>
          <w:iCs/>
          <w:color w:val="000000" w:themeColor="text1"/>
          <w:sz w:val="24"/>
          <w:szCs w:val="24"/>
        </w:rPr>
        <w:t>Operador de Caixa</w:t>
      </w:r>
    </w:p>
    <w:p w14:paraId="59AEE79C" w14:textId="77777777" w:rsidR="0081074A" w:rsidRPr="0081074A" w:rsidRDefault="0081074A" w:rsidP="0081074A">
      <w:pPr>
        <w:pStyle w:val="InformaesdeConta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81074A">
        <w:rPr>
          <w:rFonts w:ascii="Arial" w:hAnsi="Arial" w:cs="Arial"/>
          <w:color w:val="000000" w:themeColor="text1"/>
          <w:sz w:val="20"/>
          <w:szCs w:val="20"/>
        </w:rPr>
        <w:t>JANEIRO DE 2022 - AGOSTO DE 2022</w:t>
      </w:r>
    </w:p>
    <w:p w14:paraId="25F82B22" w14:textId="77777777" w:rsidR="0081074A" w:rsidRPr="0081074A" w:rsidRDefault="0081074A" w:rsidP="0081074A">
      <w:pPr>
        <w:pStyle w:val="InformaesdeContato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color w:val="000000" w:themeColor="text1"/>
          <w:sz w:val="24"/>
          <w:szCs w:val="24"/>
        </w:rPr>
        <w:t>Efetuei o registro de vendas e o manuseio de transações em dinheiro, cartões e outros meios de pagamento, mantendo a precisão nas operações. </w:t>
      </w:r>
    </w:p>
    <w:p w14:paraId="3C9B7A90" w14:textId="77777777" w:rsidR="0081074A" w:rsidRPr="0081074A" w:rsidRDefault="0081074A" w:rsidP="0081074A">
      <w:pPr>
        <w:pStyle w:val="InformaesdeContato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color w:val="000000" w:themeColor="text1"/>
          <w:sz w:val="24"/>
          <w:szCs w:val="24"/>
        </w:rPr>
        <w:t>Colaborei com a equipe para manter a organização e a limpeza da área de trabalho, contribuindo para um ambiente agradável para os clientes.</w:t>
      </w:r>
    </w:p>
    <w:p w14:paraId="65615B4F" w14:textId="77777777" w:rsidR="00A05511" w:rsidRPr="007D7581" w:rsidRDefault="00A05511" w:rsidP="003A4F66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</w:p>
    <w:p w14:paraId="7E628593" w14:textId="77777777" w:rsidR="00A05511" w:rsidRPr="007D7581" w:rsidRDefault="00A05511" w:rsidP="003A4F66">
      <w:pPr>
        <w:pStyle w:val="InformaesdeContato"/>
        <w:rPr>
          <w:rFonts w:ascii="Arial" w:hAnsi="Arial" w:cs="Arial"/>
          <w:color w:val="000000" w:themeColor="text1"/>
        </w:rPr>
      </w:pPr>
    </w:p>
    <w:p w14:paraId="5AC99732" w14:textId="607569A4" w:rsidR="00A05511" w:rsidRPr="007D7581" w:rsidRDefault="00097622" w:rsidP="003A4F66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 w:rsidRPr="007D7581">
        <w:rPr>
          <w:rFonts w:ascii="Arial" w:hAnsi="Arial" w:cs="Arial"/>
          <w:color w:val="000000" w:themeColor="text1"/>
        </w:rPr>
        <w:t xml:space="preserve">● </w:t>
      </w:r>
      <w:r w:rsidR="00DB7925" w:rsidRPr="007D7581">
        <w:rPr>
          <w:rFonts w:ascii="Arial Black" w:hAnsi="Arial Black" w:cs="Arial"/>
          <w:color w:val="000000" w:themeColor="text1"/>
          <w:sz w:val="28"/>
          <w:szCs w:val="28"/>
        </w:rPr>
        <w:t xml:space="preserve">Formação Acadêmica </w:t>
      </w:r>
    </w:p>
    <w:p w14:paraId="09B1DA83" w14:textId="77777777" w:rsidR="0081074A" w:rsidRPr="0081074A" w:rsidRDefault="0081074A" w:rsidP="0081074A">
      <w:pPr>
        <w:pStyle w:val="InformaesdeConta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Centro Educacional </w:t>
      </w:r>
      <w:proofErr w:type="gramStart"/>
      <w:r w:rsidRPr="0081074A">
        <w:rPr>
          <w:rFonts w:ascii="Arial" w:hAnsi="Arial" w:cs="Arial"/>
          <w:b/>
          <w:bCs/>
          <w:color w:val="000000" w:themeColor="text1"/>
          <w:sz w:val="24"/>
          <w:szCs w:val="24"/>
        </w:rPr>
        <w:t>04 ,</w:t>
      </w:r>
      <w:proofErr w:type="gramEnd"/>
      <w:r w:rsidRPr="0081074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1074A">
        <w:rPr>
          <w:rFonts w:ascii="Arial" w:hAnsi="Arial" w:cs="Arial"/>
          <w:color w:val="000000" w:themeColor="text1"/>
          <w:sz w:val="24"/>
          <w:szCs w:val="24"/>
        </w:rPr>
        <w:t xml:space="preserve">Taguatinga — </w:t>
      </w:r>
      <w:r w:rsidRPr="0081074A">
        <w:rPr>
          <w:rFonts w:ascii="Arial" w:hAnsi="Arial" w:cs="Arial"/>
          <w:i/>
          <w:iCs/>
          <w:color w:val="000000" w:themeColor="text1"/>
          <w:sz w:val="24"/>
          <w:szCs w:val="24"/>
        </w:rPr>
        <w:t>Médio</w:t>
      </w:r>
    </w:p>
    <w:p w14:paraId="07189C80" w14:textId="77777777" w:rsidR="0081074A" w:rsidRPr="0081074A" w:rsidRDefault="0081074A" w:rsidP="0081074A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color w:val="000000" w:themeColor="text1"/>
          <w:sz w:val="24"/>
          <w:szCs w:val="24"/>
        </w:rPr>
        <w:t>ENSINO MÉDIO COMPLETO</w:t>
      </w:r>
    </w:p>
    <w:p w14:paraId="563883DC" w14:textId="77777777" w:rsidR="0081074A" w:rsidRPr="0081074A" w:rsidRDefault="0081074A" w:rsidP="0081074A">
      <w:pPr>
        <w:pStyle w:val="InformaesdeConta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Centro Universitário de Brasília CEUB, </w:t>
      </w:r>
      <w:r w:rsidRPr="0081074A">
        <w:rPr>
          <w:rFonts w:ascii="Arial" w:hAnsi="Arial" w:cs="Arial"/>
          <w:color w:val="000000" w:themeColor="text1"/>
          <w:sz w:val="24"/>
          <w:szCs w:val="24"/>
        </w:rPr>
        <w:t xml:space="preserve">Taguatinga Sul — </w:t>
      </w:r>
      <w:r w:rsidRPr="0081074A">
        <w:rPr>
          <w:rFonts w:ascii="Arial" w:hAnsi="Arial" w:cs="Arial"/>
          <w:i/>
          <w:iCs/>
          <w:color w:val="000000" w:themeColor="text1"/>
          <w:sz w:val="24"/>
          <w:szCs w:val="24"/>
        </w:rPr>
        <w:t>Superior</w:t>
      </w:r>
    </w:p>
    <w:p w14:paraId="512772F3" w14:textId="77777777" w:rsidR="0081074A" w:rsidRPr="0081074A" w:rsidRDefault="0081074A" w:rsidP="0081074A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color w:val="000000" w:themeColor="text1"/>
          <w:sz w:val="24"/>
          <w:szCs w:val="24"/>
        </w:rPr>
        <w:t>1° semestre - Ciências da Computação</w:t>
      </w:r>
    </w:p>
    <w:p w14:paraId="7171C0EC" w14:textId="0F871B92" w:rsidR="0081074A" w:rsidRPr="0081074A" w:rsidRDefault="00E373C5" w:rsidP="0081074A">
      <w:pPr>
        <w:pStyle w:val="InformaesdeConta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Pacote Officie </w:t>
      </w:r>
      <w:r w:rsidR="0081074A" w:rsidRPr="0081074A">
        <w:rPr>
          <w:rFonts w:ascii="Arial" w:hAnsi="Arial" w:cs="Arial"/>
          <w:color w:val="000000" w:themeColor="text1"/>
          <w:sz w:val="24"/>
          <w:szCs w:val="24"/>
        </w:rPr>
        <w:t xml:space="preserve">— </w:t>
      </w:r>
      <w:r w:rsidR="0081074A" w:rsidRPr="0081074A">
        <w:rPr>
          <w:rFonts w:ascii="Arial" w:hAnsi="Arial" w:cs="Arial"/>
          <w:i/>
          <w:iCs/>
          <w:color w:val="000000" w:themeColor="text1"/>
          <w:sz w:val="24"/>
          <w:szCs w:val="24"/>
        </w:rPr>
        <w:t>Concretta Educação e Profissões</w:t>
      </w:r>
    </w:p>
    <w:p w14:paraId="3403061C" w14:textId="77777777" w:rsidR="0081074A" w:rsidRPr="0081074A" w:rsidRDefault="0081074A" w:rsidP="0081074A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color w:val="000000" w:themeColor="text1"/>
          <w:sz w:val="24"/>
          <w:szCs w:val="24"/>
        </w:rPr>
        <w:t>Profissionalizante</w:t>
      </w:r>
    </w:p>
    <w:p w14:paraId="0247B963" w14:textId="77777777" w:rsidR="00E92CBF" w:rsidRPr="007D7581" w:rsidRDefault="00E92CBF" w:rsidP="003A4F66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</w:p>
    <w:p w14:paraId="518D2D60" w14:textId="6405FE3B" w:rsidR="00E92CBF" w:rsidRPr="007D7581" w:rsidRDefault="00E92CBF" w:rsidP="003A4F66">
      <w:pPr>
        <w:pStyle w:val="InformaesdeContato"/>
        <w:rPr>
          <w:rFonts w:ascii="Arial Black" w:hAnsi="Arial Black" w:cs="Arial"/>
          <w:color w:val="000000" w:themeColor="text1"/>
          <w:sz w:val="28"/>
          <w:szCs w:val="28"/>
        </w:rPr>
      </w:pPr>
      <w:r w:rsidRPr="007D7581">
        <w:rPr>
          <w:rFonts w:ascii="Arial" w:hAnsi="Arial" w:cs="Arial"/>
          <w:color w:val="000000" w:themeColor="text1"/>
          <w:sz w:val="24"/>
          <w:szCs w:val="24"/>
        </w:rPr>
        <w:t>●</w:t>
      </w:r>
      <w:r w:rsidR="000E3574" w:rsidRPr="007D7581">
        <w:rPr>
          <w:rFonts w:ascii="Arial Black" w:hAnsi="Arial Black" w:cs="Arial"/>
          <w:color w:val="000000" w:themeColor="text1"/>
          <w:sz w:val="28"/>
          <w:szCs w:val="28"/>
        </w:rPr>
        <w:t xml:space="preserve"> Habilidades e competência </w:t>
      </w:r>
    </w:p>
    <w:p w14:paraId="6541092E" w14:textId="624B121C" w:rsidR="0081074A" w:rsidRPr="00E373C5" w:rsidRDefault="0081074A" w:rsidP="0081074A">
      <w:pPr>
        <w:pStyle w:val="InformaesdeContato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1074A">
        <w:rPr>
          <w:rFonts w:ascii="Arial" w:hAnsi="Arial" w:cs="Arial"/>
          <w:color w:val="000000" w:themeColor="text1"/>
          <w:sz w:val="24"/>
          <w:szCs w:val="24"/>
        </w:rPr>
        <w:t xml:space="preserve">Conhecimentos em word, </w:t>
      </w:r>
      <w:r w:rsidRPr="0081074A">
        <w:rPr>
          <w:rFonts w:ascii="Arial" w:hAnsi="Arial" w:cs="Arial"/>
          <w:color w:val="000000" w:themeColor="text1"/>
          <w:sz w:val="24"/>
          <w:szCs w:val="24"/>
        </w:rPr>
        <w:t>Excel</w:t>
      </w:r>
      <w:r w:rsidRPr="0081074A">
        <w:rPr>
          <w:rFonts w:ascii="Arial" w:hAnsi="Arial" w:cs="Arial"/>
          <w:color w:val="000000" w:themeColor="text1"/>
          <w:sz w:val="24"/>
          <w:szCs w:val="24"/>
        </w:rPr>
        <w:t xml:space="preserve"> e PowerPoint para criação de controles e indicadores.</w:t>
      </w:r>
    </w:p>
    <w:p w14:paraId="0F57FF58" w14:textId="7DCE1D70" w:rsidR="0081074A" w:rsidRPr="00E373C5" w:rsidRDefault="0081074A" w:rsidP="0081074A">
      <w:pPr>
        <w:pStyle w:val="InformaesdeContato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81074A">
        <w:rPr>
          <w:rFonts w:ascii="Arial" w:hAnsi="Arial" w:cs="Arial"/>
          <w:color w:val="000000" w:themeColor="text1"/>
          <w:sz w:val="24"/>
          <w:szCs w:val="24"/>
        </w:rPr>
        <w:t>Capacidade de planejamento para gestão de agendas e rotinas administrativas. </w:t>
      </w:r>
    </w:p>
    <w:p w14:paraId="2F567039" w14:textId="38CF7679" w:rsidR="0081074A" w:rsidRPr="00E373C5" w:rsidRDefault="0081074A" w:rsidP="0081074A">
      <w:pPr>
        <w:pStyle w:val="InformaesdeContato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81074A">
        <w:rPr>
          <w:rFonts w:ascii="Arial" w:hAnsi="Arial" w:cs="Arial"/>
          <w:color w:val="000000" w:themeColor="text1"/>
          <w:sz w:val="24"/>
          <w:szCs w:val="24"/>
        </w:rPr>
        <w:t>Boa comunicação e relacionamento com a equipe, clientes e fornecedores. </w:t>
      </w:r>
    </w:p>
    <w:p w14:paraId="5D2DF91A" w14:textId="14E79E97" w:rsidR="0081074A" w:rsidRPr="0081074A" w:rsidRDefault="0081074A" w:rsidP="0081074A">
      <w:pPr>
        <w:pStyle w:val="InformaesdeContato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81074A">
        <w:rPr>
          <w:rFonts w:ascii="Arial" w:hAnsi="Arial" w:cs="Arial"/>
          <w:color w:val="000000" w:themeColor="text1"/>
          <w:sz w:val="24"/>
          <w:szCs w:val="24"/>
        </w:rPr>
        <w:t>Postura profissional, transmitindo credibilidade à equipe e ao cliente.</w:t>
      </w:r>
    </w:p>
    <w:p w14:paraId="1E7D9D12" w14:textId="47BA33C2" w:rsidR="00AE1ADD" w:rsidRPr="007D7581" w:rsidRDefault="00AE1ADD" w:rsidP="003A4F66">
      <w:pPr>
        <w:pStyle w:val="InformaesdeContato"/>
        <w:rPr>
          <w:rFonts w:ascii="Arial" w:hAnsi="Arial" w:cs="Arial"/>
          <w:color w:val="000000" w:themeColor="text1"/>
          <w:sz w:val="24"/>
          <w:szCs w:val="24"/>
        </w:rPr>
      </w:pPr>
    </w:p>
    <w:sectPr w:rsidR="00AE1ADD" w:rsidRPr="007D7581">
      <w:headerReference w:type="default" r:id="rId10"/>
      <w:footerReference w:type="default" r:id="rId11"/>
      <w:headerReference w:type="first" r:id="rId12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996DC" w14:textId="77777777" w:rsidR="00822086" w:rsidRDefault="00822086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0AE2A9BF" w14:textId="77777777" w:rsidR="00822086" w:rsidRDefault="00822086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60362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5C60D" w14:textId="77777777" w:rsidR="00822086" w:rsidRDefault="00822086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1EC5B2BE" w14:textId="77777777" w:rsidR="00822086" w:rsidRDefault="00822086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5BCED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6D4491" wp14:editId="04EC27C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CEEA958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D4D95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2BE9A23" wp14:editId="152C2E4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5500E62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">
              <v:rect id="Retâ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tâ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6F0EF6"/>
    <w:multiLevelType w:val="hybridMultilevel"/>
    <w:tmpl w:val="311A0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113E5"/>
    <w:multiLevelType w:val="multilevel"/>
    <w:tmpl w:val="C84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83630"/>
    <w:multiLevelType w:val="multilevel"/>
    <w:tmpl w:val="068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449F0"/>
    <w:multiLevelType w:val="multilevel"/>
    <w:tmpl w:val="64A0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84D4D"/>
    <w:multiLevelType w:val="hybridMultilevel"/>
    <w:tmpl w:val="8DBA8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05467">
    <w:abstractNumId w:val="9"/>
  </w:num>
  <w:num w:numId="2" w16cid:durableId="1328553927">
    <w:abstractNumId w:val="7"/>
  </w:num>
  <w:num w:numId="3" w16cid:durableId="1637029579">
    <w:abstractNumId w:val="6"/>
  </w:num>
  <w:num w:numId="4" w16cid:durableId="1784298376">
    <w:abstractNumId w:val="5"/>
  </w:num>
  <w:num w:numId="5" w16cid:durableId="879976458">
    <w:abstractNumId w:val="4"/>
  </w:num>
  <w:num w:numId="6" w16cid:durableId="1472136700">
    <w:abstractNumId w:val="8"/>
  </w:num>
  <w:num w:numId="7" w16cid:durableId="485898212">
    <w:abstractNumId w:val="3"/>
  </w:num>
  <w:num w:numId="8" w16cid:durableId="483590227">
    <w:abstractNumId w:val="2"/>
  </w:num>
  <w:num w:numId="9" w16cid:durableId="1412963607">
    <w:abstractNumId w:val="1"/>
  </w:num>
  <w:num w:numId="10" w16cid:durableId="40830537">
    <w:abstractNumId w:val="0"/>
  </w:num>
  <w:num w:numId="11" w16cid:durableId="972099136">
    <w:abstractNumId w:val="13"/>
  </w:num>
  <w:num w:numId="12" w16cid:durableId="1611861477">
    <w:abstractNumId w:val="12"/>
  </w:num>
  <w:num w:numId="13" w16cid:durableId="448207949">
    <w:abstractNumId w:val="11"/>
  </w:num>
  <w:num w:numId="14" w16cid:durableId="2007590869">
    <w:abstractNumId w:val="10"/>
  </w:num>
  <w:num w:numId="15" w16cid:durableId="16060340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4A"/>
    <w:rsid w:val="000267DE"/>
    <w:rsid w:val="00034C0D"/>
    <w:rsid w:val="000369FC"/>
    <w:rsid w:val="00052DDD"/>
    <w:rsid w:val="00054CA1"/>
    <w:rsid w:val="00097622"/>
    <w:rsid w:val="000E2D81"/>
    <w:rsid w:val="000E3574"/>
    <w:rsid w:val="0011362C"/>
    <w:rsid w:val="001D340C"/>
    <w:rsid w:val="001E6D1B"/>
    <w:rsid w:val="002F3F90"/>
    <w:rsid w:val="003A4F66"/>
    <w:rsid w:val="00422F6F"/>
    <w:rsid w:val="004373C7"/>
    <w:rsid w:val="004568BA"/>
    <w:rsid w:val="00460C6C"/>
    <w:rsid w:val="00492555"/>
    <w:rsid w:val="004A1031"/>
    <w:rsid w:val="005729C1"/>
    <w:rsid w:val="00593543"/>
    <w:rsid w:val="00594613"/>
    <w:rsid w:val="005B07AF"/>
    <w:rsid w:val="00663F41"/>
    <w:rsid w:val="006C5520"/>
    <w:rsid w:val="006F7231"/>
    <w:rsid w:val="007B3367"/>
    <w:rsid w:val="007B6560"/>
    <w:rsid w:val="007C20F5"/>
    <w:rsid w:val="007D7581"/>
    <w:rsid w:val="007D7D85"/>
    <w:rsid w:val="00803CBC"/>
    <w:rsid w:val="0081074A"/>
    <w:rsid w:val="00822086"/>
    <w:rsid w:val="00847342"/>
    <w:rsid w:val="00851224"/>
    <w:rsid w:val="00983B7E"/>
    <w:rsid w:val="00997686"/>
    <w:rsid w:val="00A05511"/>
    <w:rsid w:val="00A829B9"/>
    <w:rsid w:val="00AB154A"/>
    <w:rsid w:val="00AC347D"/>
    <w:rsid w:val="00AD4A89"/>
    <w:rsid w:val="00AE1ADD"/>
    <w:rsid w:val="00B37C2C"/>
    <w:rsid w:val="00B97743"/>
    <w:rsid w:val="00BB63BF"/>
    <w:rsid w:val="00BE3003"/>
    <w:rsid w:val="00C44BE3"/>
    <w:rsid w:val="00C44ECD"/>
    <w:rsid w:val="00CC505C"/>
    <w:rsid w:val="00CE06E1"/>
    <w:rsid w:val="00D13604"/>
    <w:rsid w:val="00D455BC"/>
    <w:rsid w:val="00D92832"/>
    <w:rsid w:val="00DA16A2"/>
    <w:rsid w:val="00DB0CBB"/>
    <w:rsid w:val="00DB7925"/>
    <w:rsid w:val="00DC11FF"/>
    <w:rsid w:val="00E07ECD"/>
    <w:rsid w:val="00E22305"/>
    <w:rsid w:val="00E373C5"/>
    <w:rsid w:val="00E40E39"/>
    <w:rsid w:val="00E4299B"/>
    <w:rsid w:val="00E92CBF"/>
    <w:rsid w:val="00EB1E5E"/>
    <w:rsid w:val="00ED1894"/>
    <w:rsid w:val="00F11D59"/>
    <w:rsid w:val="00F7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3D118"/>
  <w15:chartTrackingRefBased/>
  <w15:docId w15:val="{6BD33A35-D5B2-EB4F-8FEF-5EEA38D7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epargpadro"/>
    <w:uiPriority w:val="99"/>
    <w:unhideWhenUsed/>
    <w:rsid w:val="00803CBC"/>
    <w:rPr>
      <w:color w:val="3D859C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3CB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1074A"/>
    <w:rPr>
      <w:color w:val="A65E8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07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monteiroanjos123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rah-monteiro123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%7b243FA29E-4B88-D94C-9F7C-0948E1B5E3ED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{243FA29E-4B88-D94C-9F7C-0948E1B5E3ED}tf50002038</Template>
  <TotalTime>0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monteiro</dc:creator>
  <cp:keywords/>
  <dc:description/>
  <cp:lastModifiedBy>sarahmonteiroanjos123@hotmail.com</cp:lastModifiedBy>
  <cp:revision>2</cp:revision>
  <dcterms:created xsi:type="dcterms:W3CDTF">2025-04-26T03:05:00Z</dcterms:created>
  <dcterms:modified xsi:type="dcterms:W3CDTF">2025-04-26T03:05:00Z</dcterms:modified>
</cp:coreProperties>
</file>